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936"/>
        <w:tblW w:w="1106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70"/>
        <w:gridCol w:w="720"/>
        <w:gridCol w:w="6470"/>
      </w:tblGrid>
      <w:tr w:rsidR="001B2ABD" w:rsidTr="005242FC">
        <w:trPr>
          <w:trHeight w:val="4410"/>
        </w:trPr>
        <w:tc>
          <w:tcPr>
            <w:tcW w:w="3870" w:type="dxa"/>
            <w:vAlign w:val="bottom"/>
          </w:tcPr>
          <w:p w:rsidR="001B2ABD" w:rsidRDefault="00722AD5" w:rsidP="005242FC">
            <w:r>
              <w:rPr>
                <w:noProof/>
                <w:lang w:eastAsia="en-US"/>
              </w:rPr>
              <w:drawing>
                <wp:inline distT="0" distB="0" distL="0" distR="0" wp14:anchorId="57878A06" wp14:editId="05C6F67A">
                  <wp:extent cx="2011680" cy="234823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pic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55" cy="238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5242FC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224DAD" w:rsidRDefault="00722AD5" w:rsidP="005242FC">
            <w:pPr>
              <w:pStyle w:val="Title"/>
              <w:rPr>
                <w:sz w:val="72"/>
                <w:szCs w:val="72"/>
              </w:rPr>
            </w:pPr>
            <w:r w:rsidRPr="00224DAD">
              <w:rPr>
                <w:sz w:val="72"/>
                <w:szCs w:val="72"/>
              </w:rPr>
              <w:t>JOnathan Audu</w:t>
            </w:r>
          </w:p>
          <w:p w:rsidR="001B2ABD" w:rsidRPr="00DF0F3F" w:rsidRDefault="003973BB" w:rsidP="005242FC">
            <w:pPr>
              <w:pStyle w:val="Subtitle"/>
              <w:rPr>
                <w:rFonts w:ascii="Arial" w:hAnsi="Arial" w:cs="Arial"/>
                <w:b/>
                <w:spacing w:val="0"/>
                <w:w w:val="100"/>
              </w:rPr>
            </w:pPr>
            <w:r w:rsidRPr="00152388">
              <w:rPr>
                <w:rFonts w:ascii="Arial" w:hAnsi="Arial" w:cs="Arial"/>
                <w:b/>
                <w:spacing w:val="0"/>
                <w:w w:val="44"/>
              </w:rPr>
              <w:t>Junior PHP</w:t>
            </w:r>
            <w:r w:rsidR="00DF0F3F" w:rsidRPr="00152388">
              <w:rPr>
                <w:rFonts w:ascii="Arial" w:hAnsi="Arial" w:cs="Arial"/>
                <w:b/>
                <w:spacing w:val="0"/>
                <w:w w:val="44"/>
              </w:rPr>
              <w:t xml:space="preserve"> </w:t>
            </w:r>
            <w:r w:rsidRPr="00152388">
              <w:rPr>
                <w:rFonts w:ascii="Arial" w:hAnsi="Arial" w:cs="Arial"/>
                <w:b/>
                <w:spacing w:val="0"/>
                <w:w w:val="44"/>
              </w:rPr>
              <w:t>/</w:t>
            </w:r>
            <w:r w:rsidR="00DF0F3F" w:rsidRPr="00152388">
              <w:rPr>
                <w:rFonts w:ascii="Arial" w:hAnsi="Arial" w:cs="Arial"/>
                <w:b/>
                <w:spacing w:val="0"/>
                <w:w w:val="44"/>
              </w:rPr>
              <w:t xml:space="preserve"> </w:t>
            </w:r>
            <w:proofErr w:type="spellStart"/>
            <w:r w:rsidRPr="00152388">
              <w:rPr>
                <w:rFonts w:ascii="Arial" w:hAnsi="Arial" w:cs="Arial"/>
                <w:b/>
                <w:spacing w:val="0"/>
                <w:w w:val="44"/>
                <w:sz w:val="36"/>
                <w:szCs w:val="36"/>
              </w:rPr>
              <w:t>Laravel</w:t>
            </w:r>
            <w:proofErr w:type="spellEnd"/>
            <w:r w:rsidRPr="00152388">
              <w:rPr>
                <w:rFonts w:ascii="Arial" w:hAnsi="Arial" w:cs="Arial"/>
                <w:b/>
                <w:spacing w:val="0"/>
                <w:w w:val="44"/>
              </w:rPr>
              <w:t xml:space="preserve"> Develope</w:t>
            </w:r>
            <w:r w:rsidRPr="00152388">
              <w:rPr>
                <w:rFonts w:ascii="Arial" w:hAnsi="Arial" w:cs="Arial"/>
                <w:b/>
                <w:spacing w:val="156"/>
                <w:w w:val="44"/>
              </w:rPr>
              <w:t>r</w:t>
            </w:r>
          </w:p>
          <w:p w:rsidR="00224DAD" w:rsidRDefault="00224DAD" w:rsidP="005242FC"/>
          <w:p w:rsidR="00224DAD" w:rsidRDefault="00224DAD" w:rsidP="005242FC"/>
          <w:p w:rsidR="00224DAD" w:rsidRPr="00224DAD" w:rsidRDefault="00224DAD" w:rsidP="005242FC">
            <w:pPr>
              <w:rPr>
                <w:rStyle w:val="Strong"/>
              </w:rPr>
            </w:pPr>
          </w:p>
          <w:p w:rsidR="00224DAD" w:rsidRDefault="00224DAD" w:rsidP="005242FC"/>
          <w:p w:rsidR="00224DAD" w:rsidRDefault="00224DAD" w:rsidP="005242FC"/>
          <w:p w:rsidR="00224DAD" w:rsidRDefault="00224DAD" w:rsidP="005242FC"/>
          <w:p w:rsidR="00224DAD" w:rsidRPr="00224DAD" w:rsidRDefault="00224DAD" w:rsidP="005242FC"/>
        </w:tc>
      </w:tr>
      <w:tr w:rsidR="001B2ABD" w:rsidTr="005242FC">
        <w:tc>
          <w:tcPr>
            <w:tcW w:w="3870" w:type="dxa"/>
          </w:tcPr>
          <w:sdt>
            <w:sdtPr>
              <w:rPr>
                <w:b w:val="0"/>
                <w:bCs/>
              </w:rPr>
              <w:id w:val="-1711873194"/>
              <w:placeholder>
                <w:docPart w:val="C5FEA9142A6B4D63A7799AA63721F04A"/>
              </w:placeholder>
              <w:temporary/>
              <w:showingPlcHdr/>
              <w15:appearance w15:val="hidden"/>
            </w:sdtPr>
            <w:sdtEndPr>
              <w:rPr>
                <w:b/>
                <w:bCs w:val="0"/>
              </w:rPr>
            </w:sdtEndPr>
            <w:sdtContent>
              <w:p w:rsidR="001B2ABD" w:rsidRDefault="00036450" w:rsidP="005242FC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9B706C" w:rsidRDefault="00224DAD" w:rsidP="009B706C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5242FC">
              <w:rPr>
                <w:rStyle w:val="Strong"/>
                <w:rFonts w:ascii="Constantia" w:hAnsi="Constantia"/>
                <w:color w:val="646464"/>
                <w:sz w:val="20"/>
                <w:szCs w:val="20"/>
              </w:rPr>
              <w:t>Hello! I’m Jonathan Audu.</w:t>
            </w:r>
            <w:r w:rsidR="009B706C">
              <w:rPr>
                <w:rFonts w:ascii="Constantia" w:hAnsi="Constantia"/>
                <w:color w:val="646464"/>
                <w:sz w:val="20"/>
                <w:szCs w:val="20"/>
              </w:rPr>
              <w:t> Computer Science Graduate</w:t>
            </w:r>
            <w:r w:rsidR="009B706C">
              <w:rPr>
                <w:rFonts w:ascii="Constantia" w:hAnsi="Constantia"/>
                <w:i/>
                <w:sz w:val="20"/>
                <w:szCs w:val="20"/>
              </w:rPr>
              <w:t>.</w:t>
            </w:r>
            <w:r w:rsidRPr="005242FC">
              <w:rPr>
                <w:rFonts w:ascii="Poppins" w:hAnsi="Poppins"/>
                <w:color w:val="646464"/>
                <w:sz w:val="20"/>
                <w:szCs w:val="20"/>
              </w:rPr>
              <w:t xml:space="preserve"> </w:t>
            </w:r>
            <w:r w:rsidR="009B706C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 junior PHP/Laravel developer who is familiar with PHP programming language and Laravel framework. I possess a solid understanding of PHP syntax, object-oriented programming concepts, and relational database management systems, MVC design patterns, and RESTful APIs. With a basic understanding of front-end development technologies like HTML, CSS, and JavaScript. I have good problem-solving skills, attention to detail, and the ability to work collaboratively in a team. Generally, I am a very enthusiastic and motivated developer who is eager to learn and grow in my role. I am open to feedback and </w:t>
            </w:r>
            <w:r w:rsidR="009B706C">
              <w:rPr>
                <w:rFonts w:ascii="Segoe UI" w:hAnsi="Segoe UI" w:cs="Segoe UI"/>
                <w:color w:val="374151"/>
                <w:shd w:val="clear" w:color="auto" w:fill="F7F7F8"/>
              </w:rPr>
              <w:lastRenderedPageBreak/>
              <w:t>willing to work hard to develop my skills and make valuable contributions to any development team.</w:t>
            </w:r>
          </w:p>
          <w:p w:rsidR="009B706C" w:rsidRDefault="009B706C" w:rsidP="009B706C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  <w:p w:rsidR="009B706C" w:rsidRDefault="009B706C" w:rsidP="009B706C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  <w:p w:rsidR="009B706C" w:rsidRPr="009B706C" w:rsidRDefault="009B706C" w:rsidP="009B706C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  <w:sdt>
            <w:sdtPr>
              <w:id w:val="-1954003311"/>
              <w:placeholder>
                <w:docPart w:val="729BECE915E64FBEBD7CF7B1046F87DA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5242FC">
                <w:pPr>
                  <w:pStyle w:val="Heading3"/>
                  <w:jc w:val="center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CCC751CA7EE471E9E6BADD6DE34C616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5242FC">
                <w:pPr>
                  <w:jc w:val="center"/>
                </w:pPr>
                <w:r w:rsidRPr="004D3011">
                  <w:t>PHONE:</w:t>
                </w:r>
              </w:p>
            </w:sdtContent>
          </w:sdt>
          <w:p w:rsidR="004D3011" w:rsidRDefault="00722AD5" w:rsidP="005242FC">
            <w:pPr>
              <w:jc w:val="center"/>
            </w:pPr>
            <w:r>
              <w:t>+234 0836571878</w:t>
            </w:r>
          </w:p>
          <w:p w:rsidR="004D3011" w:rsidRPr="004D3011" w:rsidRDefault="004D3011" w:rsidP="005242FC">
            <w:pPr>
              <w:jc w:val="center"/>
            </w:pPr>
          </w:p>
          <w:p w:rsidR="004D3011" w:rsidRDefault="00722AD5" w:rsidP="005242FC">
            <w:pPr>
              <w:jc w:val="center"/>
            </w:pPr>
            <w:r>
              <w:t>GITHUB:</w:t>
            </w:r>
          </w:p>
          <w:p w:rsidR="004D3011" w:rsidRDefault="00722AD5" w:rsidP="005242FC">
            <w:pPr>
              <w:jc w:val="center"/>
            </w:pPr>
            <w:r w:rsidRPr="00722AD5">
              <w:t>https://github.com/JonathanAudu</w:t>
            </w:r>
          </w:p>
          <w:p w:rsidR="004D3011" w:rsidRDefault="004D3011" w:rsidP="005242FC">
            <w:pPr>
              <w:jc w:val="center"/>
            </w:pPr>
          </w:p>
          <w:sdt>
            <w:sdtPr>
              <w:id w:val="-240260293"/>
              <w:placeholder>
                <w:docPart w:val="04A167CEF3C647BBA2AD2B03D6087736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5242FC">
                <w:pPr>
                  <w:jc w:val="center"/>
                </w:pPr>
                <w:r w:rsidRPr="004D3011">
                  <w:t>EMAIL:</w:t>
                </w:r>
              </w:p>
            </w:sdtContent>
          </w:sdt>
          <w:p w:rsidR="005242FC" w:rsidRDefault="005242FC" w:rsidP="005242FC">
            <w:pPr>
              <w:jc w:val="center"/>
            </w:pPr>
          </w:p>
          <w:p w:rsidR="00036450" w:rsidRPr="00E4381A" w:rsidRDefault="00722AD5" w:rsidP="005242FC">
            <w:pPr>
              <w:jc w:val="center"/>
              <w:rPr>
                <w:rStyle w:val="Hyperlink"/>
              </w:rPr>
            </w:pPr>
            <w:r>
              <w:t>Jaudu2@gmail.com</w:t>
            </w:r>
          </w:p>
          <w:p w:rsidR="004D3011" w:rsidRPr="004D3011" w:rsidRDefault="004D3011" w:rsidP="005242FC"/>
        </w:tc>
        <w:tc>
          <w:tcPr>
            <w:tcW w:w="720" w:type="dxa"/>
          </w:tcPr>
          <w:p w:rsidR="001B2ABD" w:rsidRDefault="001B2ABD" w:rsidP="005242FC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5C5F0DDE1674957B159B19B3A49A516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5242FC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722AD5" w:rsidRDefault="00722AD5" w:rsidP="005242FC">
            <w:pPr>
              <w:pStyle w:val="Heading4"/>
              <w:rPr>
                <w:sz w:val="24"/>
                <w:szCs w:val="24"/>
              </w:rPr>
            </w:pPr>
            <w:r w:rsidRPr="00722AD5">
              <w:rPr>
                <w:sz w:val="24"/>
                <w:szCs w:val="24"/>
              </w:rPr>
              <w:t>UNIVERSITY OF BENIN</w:t>
            </w:r>
          </w:p>
          <w:p w:rsidR="00036450" w:rsidRPr="00722AD5" w:rsidRDefault="00722AD5" w:rsidP="005242FC">
            <w:pPr>
              <w:pStyle w:val="Date"/>
              <w:rPr>
                <w:sz w:val="24"/>
                <w:szCs w:val="24"/>
              </w:rPr>
            </w:pPr>
            <w:r w:rsidRPr="00722AD5">
              <w:rPr>
                <w:sz w:val="24"/>
                <w:szCs w:val="24"/>
              </w:rPr>
              <w:t>2015</w:t>
            </w:r>
            <w:r w:rsidR="00036450" w:rsidRPr="00722AD5">
              <w:rPr>
                <w:sz w:val="24"/>
                <w:szCs w:val="24"/>
              </w:rPr>
              <w:t xml:space="preserve"> - </w:t>
            </w:r>
            <w:r w:rsidRPr="00722AD5">
              <w:rPr>
                <w:sz w:val="24"/>
                <w:szCs w:val="24"/>
              </w:rPr>
              <w:t>2019</w:t>
            </w:r>
          </w:p>
          <w:p w:rsidR="004D3011" w:rsidRDefault="00036450" w:rsidP="005242FC">
            <w:pPr>
              <w:rPr>
                <w:sz w:val="24"/>
                <w:szCs w:val="24"/>
              </w:rPr>
            </w:pPr>
            <w:r w:rsidRPr="00722AD5">
              <w:rPr>
                <w:sz w:val="24"/>
                <w:szCs w:val="24"/>
              </w:rPr>
              <w:t>[</w:t>
            </w:r>
            <w:r w:rsidR="00722AD5" w:rsidRPr="00722AD5">
              <w:rPr>
                <w:b/>
                <w:sz w:val="24"/>
                <w:szCs w:val="24"/>
              </w:rPr>
              <w:t>B.Sc. Computer Science</w:t>
            </w:r>
            <w:r w:rsidR="00722AD5" w:rsidRPr="00722AD5">
              <w:rPr>
                <w:sz w:val="24"/>
                <w:szCs w:val="24"/>
              </w:rPr>
              <w:t>]</w:t>
            </w:r>
          </w:p>
          <w:p w:rsidR="00324783" w:rsidRDefault="00324783" w:rsidP="00324783">
            <w:pPr>
              <w:pStyle w:val="Heading2"/>
            </w:pPr>
          </w:p>
          <w:p w:rsidR="00324783" w:rsidRPr="00722AD5" w:rsidRDefault="00324783" w:rsidP="00324783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JAGAAD ACADEMY</w:t>
            </w:r>
          </w:p>
          <w:p w:rsidR="00324783" w:rsidRPr="00722AD5" w:rsidRDefault="00324783" w:rsidP="00324783">
            <w:pPr>
              <w:pStyle w:val="Da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– NOVEMBER 2023</w:t>
            </w:r>
          </w:p>
          <w:p w:rsidR="00324783" w:rsidRDefault="00324783" w:rsidP="00324783">
            <w:pPr>
              <w:rPr>
                <w:sz w:val="24"/>
                <w:szCs w:val="24"/>
              </w:rPr>
            </w:pPr>
            <w:r w:rsidRPr="00722AD5">
              <w:rPr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>PHP BACKEND DEVELOPER</w:t>
            </w:r>
            <w:bookmarkStart w:id="0" w:name="_GoBack"/>
            <w:bookmarkEnd w:id="0"/>
            <w:r w:rsidRPr="00722AD5">
              <w:rPr>
                <w:sz w:val="24"/>
                <w:szCs w:val="24"/>
              </w:rPr>
              <w:t>]</w:t>
            </w:r>
          </w:p>
          <w:p w:rsidR="00324783" w:rsidRDefault="00324783" w:rsidP="005242FC">
            <w:pPr>
              <w:rPr>
                <w:sz w:val="24"/>
                <w:szCs w:val="24"/>
              </w:rPr>
            </w:pPr>
          </w:p>
          <w:p w:rsidR="00AD7BFE" w:rsidRDefault="00AD7BFE" w:rsidP="005242FC">
            <w:pPr>
              <w:rPr>
                <w:sz w:val="24"/>
                <w:szCs w:val="24"/>
              </w:rPr>
            </w:pPr>
          </w:p>
          <w:p w:rsidR="00AD7BFE" w:rsidRPr="00722AD5" w:rsidRDefault="00AD7BFE" w:rsidP="005242FC">
            <w:pPr>
              <w:rPr>
                <w:sz w:val="24"/>
                <w:szCs w:val="24"/>
              </w:rPr>
            </w:pPr>
          </w:p>
          <w:p w:rsidR="00036450" w:rsidRDefault="00036450" w:rsidP="005242FC"/>
          <w:sdt>
            <w:sdtPr>
              <w:id w:val="1001553383"/>
              <w:placeholder>
                <w:docPart w:val="2650ECD2A0AF43D3B39EC85D93CB65FB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5242FC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Pr="00141324" w:rsidRDefault="00141324" w:rsidP="005242FC">
            <w:pPr>
              <w:pStyle w:val="Heading4"/>
              <w:rPr>
                <w:bCs/>
                <w:sz w:val="24"/>
                <w:szCs w:val="24"/>
              </w:rPr>
            </w:pPr>
            <w:r w:rsidRPr="00141324">
              <w:rPr>
                <w:sz w:val="24"/>
                <w:szCs w:val="24"/>
              </w:rPr>
              <w:t>OSGF (</w:t>
            </w:r>
            <w:r w:rsidR="00722AD5" w:rsidRPr="00141324">
              <w:rPr>
                <w:sz w:val="24"/>
                <w:szCs w:val="24"/>
              </w:rPr>
              <w:t xml:space="preserve">SIWES Program </w:t>
            </w:r>
            <w:r w:rsidRPr="00141324">
              <w:rPr>
                <w:sz w:val="24"/>
                <w:szCs w:val="24"/>
              </w:rPr>
              <w:t>and IT</w:t>
            </w:r>
            <w:r w:rsidR="00722AD5" w:rsidRPr="00141324">
              <w:rPr>
                <w:sz w:val="24"/>
                <w:szCs w:val="24"/>
              </w:rPr>
              <w:t xml:space="preserve"> Technician)</w:t>
            </w:r>
          </w:p>
          <w:p w:rsidR="00036450" w:rsidRPr="00141324" w:rsidRDefault="00722AD5" w:rsidP="005242FC">
            <w:pPr>
              <w:pStyle w:val="Date"/>
              <w:rPr>
                <w:b/>
                <w:i/>
              </w:rPr>
            </w:pPr>
            <w:r w:rsidRPr="00141324">
              <w:rPr>
                <w:b/>
                <w:i/>
              </w:rPr>
              <w:t>2017</w:t>
            </w:r>
            <w:r w:rsidR="00036450" w:rsidRPr="00141324">
              <w:rPr>
                <w:b/>
                <w:i/>
              </w:rPr>
              <w:t>–</w:t>
            </w:r>
            <w:r w:rsidRPr="00141324">
              <w:rPr>
                <w:b/>
                <w:i/>
              </w:rPr>
              <w:t>2018</w:t>
            </w:r>
          </w:p>
          <w:p w:rsidR="00036450" w:rsidRPr="00141324" w:rsidRDefault="00141324" w:rsidP="005242FC">
            <w:pPr>
              <w:rPr>
                <w:sz w:val="28"/>
                <w:szCs w:val="28"/>
              </w:rPr>
            </w:pPr>
            <w:r w:rsidRPr="00141324">
              <w:rPr>
                <w:rFonts w:ascii="Poppins" w:hAnsi="Poppins"/>
                <w:sz w:val="28"/>
                <w:szCs w:val="28"/>
                <w:shd w:val="clear" w:color="auto" w:fill="FFFFFF"/>
              </w:rPr>
              <w:t>Collaborate with ICT Department Technicians in the repairs and fixing of computer hardware</w:t>
            </w:r>
            <w:r w:rsidR="00036450" w:rsidRPr="00141324">
              <w:rPr>
                <w:sz w:val="28"/>
                <w:szCs w:val="28"/>
              </w:rPr>
              <w:t xml:space="preserve"> </w:t>
            </w:r>
          </w:p>
          <w:p w:rsidR="004D3011" w:rsidRDefault="004D3011" w:rsidP="005242FC"/>
          <w:p w:rsidR="00AD7BFE" w:rsidRDefault="00AD7BFE" w:rsidP="005242FC"/>
          <w:p w:rsidR="00AD7BFE" w:rsidRDefault="00AD7BFE" w:rsidP="005242FC"/>
          <w:p w:rsidR="00AD7BFE" w:rsidRDefault="00AD7BFE" w:rsidP="005242FC"/>
          <w:p w:rsidR="004D3011" w:rsidRPr="00141324" w:rsidRDefault="007D0E19" w:rsidP="005242FC">
            <w:pPr>
              <w:pStyle w:val="Heading4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WALEXBIZ GROUP (</w:t>
            </w:r>
            <w:r w:rsidR="003973BB">
              <w:rPr>
                <w:sz w:val="24"/>
                <w:szCs w:val="24"/>
              </w:rPr>
              <w:t xml:space="preserve">PHP/Laravel </w:t>
            </w:r>
            <w:r w:rsidR="00141324" w:rsidRPr="00141324">
              <w:rPr>
                <w:sz w:val="24"/>
                <w:szCs w:val="24"/>
              </w:rPr>
              <w:t>Backend Developer</w:t>
            </w:r>
            <w:r w:rsidR="003973BB">
              <w:rPr>
                <w:sz w:val="24"/>
                <w:szCs w:val="24"/>
              </w:rPr>
              <w:t xml:space="preserve"> (INTERN)</w:t>
            </w:r>
            <w:r w:rsidR="00141324" w:rsidRPr="00141324">
              <w:rPr>
                <w:sz w:val="24"/>
                <w:szCs w:val="24"/>
              </w:rPr>
              <w:t>)</w:t>
            </w:r>
          </w:p>
          <w:p w:rsidR="004D3011" w:rsidRDefault="003973BB" w:rsidP="005242FC">
            <w:pPr>
              <w:pStyle w:val="Date"/>
              <w:rPr>
                <w:b/>
                <w:i/>
              </w:rPr>
            </w:pPr>
            <w:r>
              <w:rPr>
                <w:b/>
                <w:i/>
              </w:rPr>
              <w:t>2021</w:t>
            </w:r>
            <w:r w:rsidR="004D3011" w:rsidRPr="00141324">
              <w:rPr>
                <w:b/>
                <w:i/>
              </w:rPr>
              <w:t>–</w:t>
            </w:r>
            <w:r w:rsidR="00141324" w:rsidRPr="00141324">
              <w:rPr>
                <w:b/>
                <w:i/>
              </w:rPr>
              <w:t>2022</w:t>
            </w:r>
          </w:p>
          <w:p w:rsidR="00AD7BFE" w:rsidRPr="00AD7BFE" w:rsidRDefault="00AD7BFE" w:rsidP="00AD7BFE"/>
          <w:p w:rsidR="004D3011" w:rsidRDefault="00141324" w:rsidP="005242F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AD7BFE">
              <w:rPr>
                <w:rFonts w:ascii="Arial" w:hAnsi="Arial" w:cs="Arial"/>
                <w:color w:val="323232"/>
                <w:sz w:val="28"/>
                <w:szCs w:val="28"/>
              </w:rPr>
              <w:t>Liaise with fellow backend and front end developers to design and implement web applications that use the Laravel framework.</w:t>
            </w:r>
            <w:r w:rsidR="00036450" w:rsidRPr="00AD7BF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AD7BFE" w:rsidRPr="00AD7BFE" w:rsidRDefault="00AD7BFE" w:rsidP="00AD7BFE">
            <w:pPr>
              <w:rPr>
                <w:rFonts w:ascii="Arial" w:hAnsi="Arial" w:cs="Arial"/>
                <w:sz w:val="28"/>
                <w:szCs w:val="28"/>
              </w:rPr>
            </w:pPr>
          </w:p>
          <w:p w:rsidR="00AD7BFE" w:rsidRDefault="00AD7BFE" w:rsidP="00AD7BF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0" w:lineRule="atLeast"/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</w:pPr>
            <w:r w:rsidRPr="00AD7BFE"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  <w:lastRenderedPageBreak/>
              <w:t>Identify and fix bugs that are found within code and Interact with SQL databases.</w:t>
            </w:r>
            <w:r w:rsidRPr="00AD7BF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AD7BFE" w:rsidRDefault="00AD7BFE" w:rsidP="00AD7BFE">
            <w:pPr>
              <w:pStyle w:val="ListParagraph"/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</w:pPr>
          </w:p>
          <w:p w:rsidR="00AD7BFE" w:rsidRPr="00AD7BFE" w:rsidRDefault="00AD7BFE" w:rsidP="00AD7BFE">
            <w:pPr>
              <w:shd w:val="clear" w:color="auto" w:fill="FFFFFF"/>
              <w:spacing w:before="100" w:beforeAutospacing="1" w:line="270" w:lineRule="atLeast"/>
              <w:ind w:left="720"/>
            </w:pPr>
            <w:r w:rsidRPr="00AD7BFE"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Worked closely with front end developers to integrate backend components with the components they're creating for users to interact with.</w:t>
            </w:r>
            <w:r w:rsidRPr="00AD7BFE">
              <w:rPr>
                <w:rFonts w:ascii="Poppins" w:eastAsia="Times New Roman" w:hAnsi="Poppins" w:cs="Times New Roman"/>
                <w:color w:val="323232"/>
                <w:sz w:val="24"/>
                <w:szCs w:val="24"/>
                <w:lang w:eastAsia="en-US"/>
              </w:rPr>
              <w:t xml:space="preserve"> </w:t>
            </w:r>
          </w:p>
          <w:p w:rsidR="00AD7BFE" w:rsidRDefault="00AD7BFE" w:rsidP="00AD7BF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0" w:lineRule="atLeast"/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</w:pPr>
            <w:r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  <w:t xml:space="preserve">Managing APIs such as </w:t>
            </w:r>
            <w:proofErr w:type="spellStart"/>
            <w:r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  <w:t>RESTful</w:t>
            </w:r>
            <w:proofErr w:type="spellEnd"/>
            <w:r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  <w:t>.</w:t>
            </w:r>
          </w:p>
          <w:p w:rsidR="00DF0F3F" w:rsidRDefault="00DF0F3F" w:rsidP="00DF0F3F">
            <w:pPr>
              <w:pStyle w:val="Heading4"/>
              <w:rPr>
                <w:rFonts w:ascii="Arial" w:eastAsia="Times New Roman" w:hAnsi="Arial" w:cs="Arial"/>
                <w:b w:val="0"/>
                <w:color w:val="323232"/>
                <w:sz w:val="28"/>
                <w:szCs w:val="28"/>
                <w:lang w:eastAsia="en-US"/>
              </w:rPr>
            </w:pPr>
          </w:p>
          <w:p w:rsidR="00DF0F3F" w:rsidRDefault="00DF0F3F" w:rsidP="00DF0F3F">
            <w:pPr>
              <w:pStyle w:val="Heading4"/>
              <w:rPr>
                <w:rFonts w:ascii="Arial" w:eastAsia="Times New Roman" w:hAnsi="Arial" w:cs="Arial"/>
                <w:b w:val="0"/>
                <w:color w:val="323232"/>
                <w:sz w:val="28"/>
                <w:szCs w:val="28"/>
                <w:lang w:eastAsia="en-US"/>
              </w:rPr>
            </w:pPr>
          </w:p>
          <w:p w:rsidR="00DF0F3F" w:rsidRPr="00141324" w:rsidRDefault="00DF0F3F" w:rsidP="00DF0F3F">
            <w:pPr>
              <w:pStyle w:val="Heading4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RAADAA GROUP (PHP/</w:t>
            </w:r>
            <w:proofErr w:type="spellStart"/>
            <w:r>
              <w:rPr>
                <w:sz w:val="24"/>
                <w:szCs w:val="24"/>
              </w:rPr>
              <w:t>Laravel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141324">
              <w:rPr>
                <w:sz w:val="24"/>
                <w:szCs w:val="24"/>
              </w:rPr>
              <w:t xml:space="preserve">Backend </w:t>
            </w:r>
            <w:proofErr w:type="gramStart"/>
            <w:r w:rsidRPr="00141324">
              <w:rPr>
                <w:sz w:val="24"/>
                <w:szCs w:val="24"/>
              </w:rPr>
              <w:t>Developer</w:t>
            </w:r>
            <w:r>
              <w:rPr>
                <w:sz w:val="24"/>
                <w:szCs w:val="24"/>
              </w:rPr>
              <w:t xml:space="preserve"> </w:t>
            </w:r>
            <w:r w:rsidRPr="00141324">
              <w:rPr>
                <w:sz w:val="24"/>
                <w:szCs w:val="24"/>
              </w:rPr>
              <w:t>)</w:t>
            </w:r>
            <w:proofErr w:type="gramEnd"/>
          </w:p>
          <w:p w:rsidR="00DF0F3F" w:rsidRDefault="00DF0F3F" w:rsidP="00DF0F3F">
            <w:pPr>
              <w:pStyle w:val="Date"/>
              <w:rPr>
                <w:b/>
                <w:i/>
              </w:rPr>
            </w:pPr>
            <w:r>
              <w:rPr>
                <w:b/>
                <w:i/>
              </w:rPr>
              <w:t>2023</w:t>
            </w:r>
          </w:p>
          <w:p w:rsidR="00DF0F3F" w:rsidRDefault="00DF0F3F" w:rsidP="00DF0F3F"/>
          <w:p w:rsidR="00DF0F3F" w:rsidRDefault="00DF0F3F" w:rsidP="00DF0F3F"/>
          <w:p w:rsidR="00DF0F3F" w:rsidRDefault="00DF0F3F" w:rsidP="00DF0F3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AD7BFE">
              <w:rPr>
                <w:rFonts w:ascii="Arial" w:hAnsi="Arial" w:cs="Arial"/>
                <w:color w:val="323232"/>
                <w:sz w:val="28"/>
                <w:szCs w:val="28"/>
              </w:rPr>
              <w:t xml:space="preserve">Liaise with fellow backend and front end developers to design and implement web applications that use the </w:t>
            </w:r>
            <w:proofErr w:type="spellStart"/>
            <w:r w:rsidRPr="00AD7BFE">
              <w:rPr>
                <w:rFonts w:ascii="Arial" w:hAnsi="Arial" w:cs="Arial"/>
                <w:color w:val="323232"/>
                <w:sz w:val="28"/>
                <w:szCs w:val="28"/>
              </w:rPr>
              <w:t>Laravel</w:t>
            </w:r>
            <w:proofErr w:type="spellEnd"/>
            <w:r w:rsidRPr="00AD7BFE">
              <w:rPr>
                <w:rFonts w:ascii="Arial" w:hAnsi="Arial" w:cs="Arial"/>
                <w:color w:val="323232"/>
                <w:sz w:val="28"/>
                <w:szCs w:val="28"/>
              </w:rPr>
              <w:t xml:space="preserve"> framework.</w:t>
            </w:r>
            <w:r w:rsidRPr="00AD7BF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DF0F3F" w:rsidRPr="00AD7BFE" w:rsidRDefault="00DF0F3F" w:rsidP="00DF0F3F">
            <w:pPr>
              <w:rPr>
                <w:rFonts w:ascii="Arial" w:hAnsi="Arial" w:cs="Arial"/>
                <w:sz w:val="28"/>
                <w:szCs w:val="28"/>
              </w:rPr>
            </w:pPr>
          </w:p>
          <w:p w:rsidR="00DF0F3F" w:rsidRPr="00DF0F3F" w:rsidRDefault="00DF0F3F" w:rsidP="00DF0F3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0" w:lineRule="atLeast"/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</w:pPr>
            <w:r w:rsidRPr="00AD7BFE"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  <w:t>Identify and fix bugs that are found within code and Interact with SQL databases.</w:t>
            </w:r>
            <w:r w:rsidRPr="00AD7BF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DF0F3F" w:rsidRDefault="00DF0F3F" w:rsidP="00DF0F3F">
            <w:pPr>
              <w:pStyle w:val="ListParagraph"/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</w:pPr>
          </w:p>
          <w:p w:rsidR="00DF0F3F" w:rsidRDefault="00DF0F3F" w:rsidP="00DF0F3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0" w:lineRule="atLeast"/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</w:pPr>
            <w:r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  <w:t xml:space="preserve">Creation of </w:t>
            </w:r>
            <w:proofErr w:type="spellStart"/>
            <w:r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  <w:t>RestFul</w:t>
            </w:r>
            <w:proofErr w:type="spellEnd"/>
            <w:r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  <w:t xml:space="preserve"> APIs</w:t>
            </w:r>
          </w:p>
          <w:p w:rsidR="00DF0F3F" w:rsidRDefault="00DF0F3F" w:rsidP="00DF0F3F">
            <w:pPr>
              <w:pStyle w:val="ListParagraph"/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</w:pPr>
          </w:p>
          <w:p w:rsidR="00DF0F3F" w:rsidRDefault="00DF0F3F" w:rsidP="00DF0F3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0" w:lineRule="atLeast"/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</w:pPr>
            <w:r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  <w:t xml:space="preserve">Debugging and Maintenance of Company and Clients Website </w:t>
            </w:r>
          </w:p>
          <w:p w:rsidR="00F60E9D" w:rsidRDefault="00F60E9D" w:rsidP="00F60E9D">
            <w:pPr>
              <w:pStyle w:val="ListParagraph"/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</w:pPr>
          </w:p>
          <w:p w:rsidR="00F60E9D" w:rsidRDefault="00F60E9D" w:rsidP="00DF0F3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70" w:lineRule="atLeast"/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</w:pPr>
            <w:r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  <w:t xml:space="preserve">Creation of Packages and Modules </w:t>
            </w:r>
          </w:p>
          <w:p w:rsidR="00DF0F3F" w:rsidRPr="00DF0F3F" w:rsidRDefault="00DF0F3F" w:rsidP="00DF0F3F">
            <w:pPr>
              <w:pStyle w:val="ListParagraph"/>
            </w:pPr>
          </w:p>
          <w:p w:rsidR="00DF0F3F" w:rsidRPr="00AD7BFE" w:rsidRDefault="00DF0F3F" w:rsidP="00DF0F3F">
            <w:pPr>
              <w:shd w:val="clear" w:color="auto" w:fill="FFFFFF"/>
              <w:spacing w:before="100" w:beforeAutospacing="1" w:line="270" w:lineRule="atLeast"/>
              <w:rPr>
                <w:rFonts w:ascii="Arial" w:eastAsia="Times New Roman" w:hAnsi="Arial" w:cs="Arial"/>
                <w:color w:val="323232"/>
                <w:sz w:val="28"/>
                <w:szCs w:val="28"/>
                <w:lang w:eastAsia="en-US"/>
              </w:rPr>
            </w:pPr>
          </w:p>
          <w:p w:rsidR="00AD7BFE" w:rsidRDefault="00AD7BFE" w:rsidP="005242FC"/>
          <w:p w:rsidR="00AD7BFE" w:rsidRDefault="00AD7BFE" w:rsidP="005242FC"/>
          <w:p w:rsidR="00AD7BFE" w:rsidRDefault="00AD7BFE" w:rsidP="005242FC"/>
          <w:p w:rsidR="00AD7BFE" w:rsidRDefault="00AD7BFE" w:rsidP="005242FC"/>
          <w:p w:rsidR="00AD7BFE" w:rsidRDefault="00AD7BFE" w:rsidP="005242FC"/>
          <w:p w:rsidR="00AD7BFE" w:rsidRDefault="00AD7BFE" w:rsidP="005242FC"/>
          <w:p w:rsidR="00AD7BFE" w:rsidRDefault="00AD7BFE" w:rsidP="005242FC"/>
          <w:p w:rsidR="00AD7BFE" w:rsidRDefault="00AD7BFE" w:rsidP="005242FC"/>
          <w:p w:rsidR="00AD7BFE" w:rsidRDefault="00AD7BFE" w:rsidP="005242FC"/>
          <w:p w:rsidR="00AD7BFE" w:rsidRDefault="00AD7BFE" w:rsidP="005242FC"/>
          <w:sdt>
            <w:sdtPr>
              <w:id w:val="1669594239"/>
              <w:placeholder>
                <w:docPart w:val="7E69C035E344426BA04FBB2C6C04B005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5242FC">
                <w:pPr>
                  <w:pStyle w:val="Heading2"/>
                </w:pPr>
                <w:r w:rsidRPr="00AD7BFE">
                  <w:rPr>
                    <w:rStyle w:val="Heading2Char"/>
                    <w:b/>
                    <w:bCs/>
                    <w:caps/>
                    <w:sz w:val="36"/>
                    <w:szCs w:val="36"/>
                  </w:rPr>
                  <w:t>SKILLS</w:t>
                </w:r>
              </w:p>
            </w:sdtContent>
          </w:sdt>
          <w:p w:rsidR="00036450" w:rsidRPr="00141324" w:rsidRDefault="00141324" w:rsidP="005242FC">
            <w:pPr>
              <w:pStyle w:val="ListParagraph"/>
              <w:numPr>
                <w:ilvl w:val="0"/>
                <w:numId w:val="4"/>
              </w:numPr>
              <w:rPr>
                <w:b/>
                <w:i/>
                <w:color w:val="FFFFFF" w:themeColor="background1"/>
                <w:sz w:val="24"/>
                <w:szCs w:val="24"/>
              </w:rPr>
            </w:pPr>
            <w:r w:rsidRPr="00141324">
              <w:rPr>
                <w:b/>
                <w:i/>
                <w:sz w:val="24"/>
                <w:szCs w:val="24"/>
              </w:rPr>
              <w:t>HTML</w:t>
            </w:r>
          </w:p>
          <w:p w:rsidR="00141324" w:rsidRPr="00141324" w:rsidRDefault="00141324" w:rsidP="005242FC">
            <w:pPr>
              <w:pStyle w:val="ListParagraph"/>
              <w:numPr>
                <w:ilvl w:val="0"/>
                <w:numId w:val="4"/>
              </w:numPr>
              <w:rPr>
                <w:b/>
                <w:i/>
                <w:color w:val="FFFFFF" w:themeColor="background1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CSS</w:t>
            </w:r>
          </w:p>
          <w:p w:rsidR="00141324" w:rsidRPr="00141324" w:rsidRDefault="00141324" w:rsidP="005242FC">
            <w:pPr>
              <w:pStyle w:val="ListParagraph"/>
              <w:numPr>
                <w:ilvl w:val="0"/>
                <w:numId w:val="4"/>
              </w:numPr>
              <w:rPr>
                <w:b/>
                <w:i/>
                <w:color w:val="FFFFFF" w:themeColor="background1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JavaScript</w:t>
            </w:r>
          </w:p>
          <w:p w:rsidR="00141324" w:rsidRPr="00141324" w:rsidRDefault="009B706C" w:rsidP="005242FC">
            <w:pPr>
              <w:pStyle w:val="ListParagraph"/>
              <w:numPr>
                <w:ilvl w:val="0"/>
                <w:numId w:val="4"/>
              </w:numPr>
              <w:rPr>
                <w:b/>
                <w:i/>
                <w:color w:val="FFFFFF" w:themeColor="background1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Git / Git Bash</w:t>
            </w:r>
          </w:p>
          <w:p w:rsidR="00141324" w:rsidRPr="00141324" w:rsidRDefault="00141324" w:rsidP="005242FC">
            <w:pPr>
              <w:pStyle w:val="ListParagraph"/>
              <w:numPr>
                <w:ilvl w:val="0"/>
                <w:numId w:val="4"/>
              </w:numPr>
              <w:rPr>
                <w:b/>
                <w:i/>
                <w:color w:val="FFFFFF" w:themeColor="background1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PHP</w:t>
            </w:r>
          </w:p>
          <w:p w:rsidR="00FE3C2D" w:rsidRPr="00FE3C2D" w:rsidRDefault="00141324" w:rsidP="00FE3C2D">
            <w:pPr>
              <w:pStyle w:val="ListParagraph"/>
              <w:numPr>
                <w:ilvl w:val="0"/>
                <w:numId w:val="4"/>
              </w:numPr>
              <w:rPr>
                <w:b/>
                <w:i/>
                <w:color w:val="FFFFFF" w:themeColor="background1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LARAVEL</w:t>
            </w:r>
          </w:p>
          <w:p w:rsidR="00FE3C2D" w:rsidRPr="00FE3C2D" w:rsidRDefault="00FE3C2D" w:rsidP="00FE3C2D">
            <w:pPr>
              <w:pStyle w:val="ListParagraph"/>
              <w:numPr>
                <w:ilvl w:val="0"/>
                <w:numId w:val="4"/>
              </w:numPr>
              <w:rPr>
                <w:b/>
                <w:i/>
                <w:color w:val="FFFFFF" w:themeColor="background1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RESTful APIs</w:t>
            </w:r>
          </w:p>
          <w:p w:rsidR="00141324" w:rsidRPr="00141324" w:rsidRDefault="00141324" w:rsidP="005242FC">
            <w:pPr>
              <w:pStyle w:val="ListParagraph"/>
              <w:numPr>
                <w:ilvl w:val="0"/>
                <w:numId w:val="4"/>
              </w:numPr>
              <w:rPr>
                <w:b/>
                <w:i/>
                <w:color w:val="FFFFFF" w:themeColor="background1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MySQL</w:t>
            </w:r>
          </w:p>
          <w:p w:rsidR="00141324" w:rsidRPr="00141324" w:rsidRDefault="00141324" w:rsidP="005242FC">
            <w:pPr>
              <w:pStyle w:val="ListParagraph"/>
              <w:numPr>
                <w:ilvl w:val="0"/>
                <w:numId w:val="4"/>
              </w:numPr>
              <w:rPr>
                <w:b/>
                <w:i/>
                <w:color w:val="FFFFFF" w:themeColor="background1"/>
                <w:sz w:val="24"/>
                <w:szCs w:val="24"/>
              </w:rPr>
            </w:pPr>
          </w:p>
        </w:tc>
      </w:tr>
    </w:tbl>
    <w:p w:rsidR="0043117B" w:rsidRDefault="00152388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388" w:rsidRDefault="00152388" w:rsidP="000C45FF">
      <w:r>
        <w:separator/>
      </w:r>
    </w:p>
  </w:endnote>
  <w:endnote w:type="continuationSeparator" w:id="0">
    <w:p w:rsidR="00152388" w:rsidRDefault="0015238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388" w:rsidRDefault="00152388" w:rsidP="000C45FF">
      <w:r>
        <w:separator/>
      </w:r>
    </w:p>
  </w:footnote>
  <w:footnote w:type="continuationSeparator" w:id="0">
    <w:p w:rsidR="00152388" w:rsidRDefault="0015238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D15E0"/>
    <w:multiLevelType w:val="multilevel"/>
    <w:tmpl w:val="B0B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FF7127"/>
    <w:multiLevelType w:val="hybridMultilevel"/>
    <w:tmpl w:val="802A6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A2C27"/>
    <w:multiLevelType w:val="hybridMultilevel"/>
    <w:tmpl w:val="C262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A0223"/>
    <w:multiLevelType w:val="multilevel"/>
    <w:tmpl w:val="60E2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D5"/>
    <w:rsid w:val="000324A1"/>
    <w:rsid w:val="00036450"/>
    <w:rsid w:val="00094499"/>
    <w:rsid w:val="000C45FF"/>
    <w:rsid w:val="000E3FD1"/>
    <w:rsid w:val="00112054"/>
    <w:rsid w:val="00141324"/>
    <w:rsid w:val="00152388"/>
    <w:rsid w:val="001525E1"/>
    <w:rsid w:val="00180329"/>
    <w:rsid w:val="0019001F"/>
    <w:rsid w:val="001A74A5"/>
    <w:rsid w:val="001B2ABD"/>
    <w:rsid w:val="001E0391"/>
    <w:rsid w:val="001E1759"/>
    <w:rsid w:val="001F1ECC"/>
    <w:rsid w:val="00224DAD"/>
    <w:rsid w:val="002400EB"/>
    <w:rsid w:val="00256CF7"/>
    <w:rsid w:val="00281FD5"/>
    <w:rsid w:val="0030481B"/>
    <w:rsid w:val="003156FC"/>
    <w:rsid w:val="00324783"/>
    <w:rsid w:val="003254B5"/>
    <w:rsid w:val="0037121F"/>
    <w:rsid w:val="003973BB"/>
    <w:rsid w:val="003A6B7D"/>
    <w:rsid w:val="003B06CA"/>
    <w:rsid w:val="004071FC"/>
    <w:rsid w:val="00445947"/>
    <w:rsid w:val="004813B3"/>
    <w:rsid w:val="00496591"/>
    <w:rsid w:val="004C63E4"/>
    <w:rsid w:val="004D3011"/>
    <w:rsid w:val="005242FC"/>
    <w:rsid w:val="005262AC"/>
    <w:rsid w:val="00595078"/>
    <w:rsid w:val="005E39D5"/>
    <w:rsid w:val="00600670"/>
    <w:rsid w:val="0062123A"/>
    <w:rsid w:val="00646E75"/>
    <w:rsid w:val="006771D0"/>
    <w:rsid w:val="006D6848"/>
    <w:rsid w:val="00715FCB"/>
    <w:rsid w:val="00722AD5"/>
    <w:rsid w:val="00743101"/>
    <w:rsid w:val="007775E1"/>
    <w:rsid w:val="007867A0"/>
    <w:rsid w:val="007927F5"/>
    <w:rsid w:val="007D0E19"/>
    <w:rsid w:val="00802CA0"/>
    <w:rsid w:val="009260CD"/>
    <w:rsid w:val="00952C25"/>
    <w:rsid w:val="009B706C"/>
    <w:rsid w:val="00A2118D"/>
    <w:rsid w:val="00AD76E2"/>
    <w:rsid w:val="00AD7BFE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97F0C"/>
    <w:rsid w:val="00CB0055"/>
    <w:rsid w:val="00D2522B"/>
    <w:rsid w:val="00D422DE"/>
    <w:rsid w:val="00D5459D"/>
    <w:rsid w:val="00DA1F4D"/>
    <w:rsid w:val="00DD172A"/>
    <w:rsid w:val="00DF0F3F"/>
    <w:rsid w:val="00E25A26"/>
    <w:rsid w:val="00E4381A"/>
    <w:rsid w:val="00E55D74"/>
    <w:rsid w:val="00F60274"/>
    <w:rsid w:val="00F60E9D"/>
    <w:rsid w:val="00F77FB9"/>
    <w:rsid w:val="00FA28F9"/>
    <w:rsid w:val="00FB068F"/>
    <w:rsid w:val="00FE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1413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4D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224DAD"/>
    <w:rPr>
      <w:b/>
      <w:bCs/>
    </w:rPr>
  </w:style>
  <w:style w:type="paragraph" w:styleId="NoSpacing">
    <w:name w:val="No Spacing"/>
    <w:uiPriority w:val="1"/>
    <w:qFormat/>
    <w:rsid w:val="00224DAD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14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42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ZBOOK%2015U%20G5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5FEA9142A6B4D63A7799AA63721F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1A1CB-CD59-458E-A73C-6F21CE0F8E4F}"/>
      </w:docPartPr>
      <w:docPartBody>
        <w:p w:rsidR="005A08DC" w:rsidRDefault="00A40900">
          <w:pPr>
            <w:pStyle w:val="C5FEA9142A6B4D63A7799AA63721F04A"/>
          </w:pPr>
          <w:r w:rsidRPr="00D5459D">
            <w:t>Profile</w:t>
          </w:r>
        </w:p>
      </w:docPartBody>
    </w:docPart>
    <w:docPart>
      <w:docPartPr>
        <w:name w:val="729BECE915E64FBEBD7CF7B1046F8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34D62-83F3-40F1-ADBC-B1D4E72CCDA1}"/>
      </w:docPartPr>
      <w:docPartBody>
        <w:p w:rsidR="005A08DC" w:rsidRDefault="00A40900">
          <w:pPr>
            <w:pStyle w:val="729BECE915E64FBEBD7CF7B1046F87DA"/>
          </w:pPr>
          <w:r w:rsidRPr="00CB0055">
            <w:t>Contact</w:t>
          </w:r>
        </w:p>
      </w:docPartBody>
    </w:docPart>
    <w:docPart>
      <w:docPartPr>
        <w:name w:val="4CCC751CA7EE471E9E6BADD6DE34C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5FCF4-93C7-41FE-8A39-D40383F103FD}"/>
      </w:docPartPr>
      <w:docPartBody>
        <w:p w:rsidR="005A08DC" w:rsidRDefault="00A40900">
          <w:pPr>
            <w:pStyle w:val="4CCC751CA7EE471E9E6BADD6DE34C616"/>
          </w:pPr>
          <w:r w:rsidRPr="004D3011">
            <w:t>PHONE:</w:t>
          </w:r>
        </w:p>
      </w:docPartBody>
    </w:docPart>
    <w:docPart>
      <w:docPartPr>
        <w:name w:val="04A167CEF3C647BBA2AD2B03D6087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8FAF8-1912-42F5-8029-BFF7189B7042}"/>
      </w:docPartPr>
      <w:docPartBody>
        <w:p w:rsidR="005A08DC" w:rsidRDefault="00A40900">
          <w:pPr>
            <w:pStyle w:val="04A167CEF3C647BBA2AD2B03D6087736"/>
          </w:pPr>
          <w:r w:rsidRPr="004D3011">
            <w:t>EMAIL:</w:t>
          </w:r>
        </w:p>
      </w:docPartBody>
    </w:docPart>
    <w:docPart>
      <w:docPartPr>
        <w:name w:val="C5C5F0DDE1674957B159B19B3A49A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864F1-8831-451E-AA4F-858831A89129}"/>
      </w:docPartPr>
      <w:docPartBody>
        <w:p w:rsidR="005A08DC" w:rsidRDefault="00A40900">
          <w:pPr>
            <w:pStyle w:val="C5C5F0DDE1674957B159B19B3A49A516"/>
          </w:pPr>
          <w:r w:rsidRPr="00036450">
            <w:t>EDUCATION</w:t>
          </w:r>
        </w:p>
      </w:docPartBody>
    </w:docPart>
    <w:docPart>
      <w:docPartPr>
        <w:name w:val="2650ECD2A0AF43D3B39EC85D93CB6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FC624-7F56-4B87-A131-CC6BC605EC56}"/>
      </w:docPartPr>
      <w:docPartBody>
        <w:p w:rsidR="005A08DC" w:rsidRDefault="00A40900">
          <w:pPr>
            <w:pStyle w:val="2650ECD2A0AF43D3B39EC85D93CB65FB"/>
          </w:pPr>
          <w:r w:rsidRPr="00036450">
            <w:t>WORK EXPERIENCE</w:t>
          </w:r>
        </w:p>
      </w:docPartBody>
    </w:docPart>
    <w:docPart>
      <w:docPartPr>
        <w:name w:val="7E69C035E344426BA04FBB2C6C04B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1B2CB-A0D6-4AF2-B37B-1C5578B94931}"/>
      </w:docPartPr>
      <w:docPartBody>
        <w:p w:rsidR="005A08DC" w:rsidRDefault="00A40900">
          <w:pPr>
            <w:pStyle w:val="7E69C035E344426BA04FBB2C6C04B00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53"/>
    <w:rsid w:val="00156098"/>
    <w:rsid w:val="00344A53"/>
    <w:rsid w:val="003E696B"/>
    <w:rsid w:val="005A08DC"/>
    <w:rsid w:val="00A40900"/>
    <w:rsid w:val="00C062FA"/>
    <w:rsid w:val="00CD6F20"/>
    <w:rsid w:val="00D7741A"/>
    <w:rsid w:val="00ED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44A53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BF81529754F1E90EA166D64363CAD">
    <w:name w:val="199BF81529754F1E90EA166D64363CAD"/>
  </w:style>
  <w:style w:type="paragraph" w:customStyle="1" w:styleId="41D7E030279D4C4A9C58AB60FF53AC4F">
    <w:name w:val="41D7E030279D4C4A9C58AB60FF53AC4F"/>
  </w:style>
  <w:style w:type="paragraph" w:customStyle="1" w:styleId="C5FEA9142A6B4D63A7799AA63721F04A">
    <w:name w:val="C5FEA9142A6B4D63A7799AA63721F04A"/>
  </w:style>
  <w:style w:type="paragraph" w:customStyle="1" w:styleId="CC8A4DFC25BD4F5EAB78157BA847ED63">
    <w:name w:val="CC8A4DFC25BD4F5EAB78157BA847ED63"/>
  </w:style>
  <w:style w:type="paragraph" w:customStyle="1" w:styleId="729BECE915E64FBEBD7CF7B1046F87DA">
    <w:name w:val="729BECE915E64FBEBD7CF7B1046F87DA"/>
  </w:style>
  <w:style w:type="paragraph" w:customStyle="1" w:styleId="4CCC751CA7EE471E9E6BADD6DE34C616">
    <w:name w:val="4CCC751CA7EE471E9E6BADD6DE34C616"/>
  </w:style>
  <w:style w:type="paragraph" w:customStyle="1" w:styleId="A26EF4918B0D4B0190AABB9E0FF45180">
    <w:name w:val="A26EF4918B0D4B0190AABB9E0FF45180"/>
  </w:style>
  <w:style w:type="paragraph" w:customStyle="1" w:styleId="E86612A5A3BC403194480BBAE053D7BD">
    <w:name w:val="E86612A5A3BC403194480BBAE053D7BD"/>
  </w:style>
  <w:style w:type="paragraph" w:customStyle="1" w:styleId="B4B7A6A3D9DF4B10B15A884A8A0F7D3A">
    <w:name w:val="B4B7A6A3D9DF4B10B15A884A8A0F7D3A"/>
  </w:style>
  <w:style w:type="paragraph" w:customStyle="1" w:styleId="04A167CEF3C647BBA2AD2B03D6087736">
    <w:name w:val="04A167CEF3C647BBA2AD2B03D608773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A39D1D5226043F9B466AA2598DB1D65">
    <w:name w:val="5A39D1D5226043F9B466AA2598DB1D65"/>
  </w:style>
  <w:style w:type="paragraph" w:customStyle="1" w:styleId="248D299B6A044067A9F171EB2C6B8DDE">
    <w:name w:val="248D299B6A044067A9F171EB2C6B8DDE"/>
  </w:style>
  <w:style w:type="paragraph" w:customStyle="1" w:styleId="9159D19ECEB7413C9718E9F6094F9546">
    <w:name w:val="9159D19ECEB7413C9718E9F6094F9546"/>
  </w:style>
  <w:style w:type="paragraph" w:customStyle="1" w:styleId="BEB85A2FFB7449CABB3A49ACD9DA2165">
    <w:name w:val="BEB85A2FFB7449CABB3A49ACD9DA2165"/>
  </w:style>
  <w:style w:type="paragraph" w:customStyle="1" w:styleId="B454A5FDBDA34AE183A62E4EEA2F526B">
    <w:name w:val="B454A5FDBDA34AE183A62E4EEA2F526B"/>
  </w:style>
  <w:style w:type="paragraph" w:customStyle="1" w:styleId="D2985E69EA8D41EB8BF446EF92588F7C">
    <w:name w:val="D2985E69EA8D41EB8BF446EF92588F7C"/>
  </w:style>
  <w:style w:type="paragraph" w:customStyle="1" w:styleId="C5C5F0DDE1674957B159B19B3A49A516">
    <w:name w:val="C5C5F0DDE1674957B159B19B3A49A516"/>
  </w:style>
  <w:style w:type="paragraph" w:customStyle="1" w:styleId="02451C03D3964DF894224115381F51D7">
    <w:name w:val="02451C03D3964DF894224115381F51D7"/>
  </w:style>
  <w:style w:type="paragraph" w:customStyle="1" w:styleId="4C3566ED6A544962ACA2BB9518A9E865">
    <w:name w:val="4C3566ED6A544962ACA2BB9518A9E865"/>
  </w:style>
  <w:style w:type="paragraph" w:customStyle="1" w:styleId="4F58F28B130249789637483153C338C3">
    <w:name w:val="4F58F28B130249789637483153C338C3"/>
  </w:style>
  <w:style w:type="paragraph" w:customStyle="1" w:styleId="B08E29275CF54635993B1BC4B0DE949D">
    <w:name w:val="B08E29275CF54635993B1BC4B0DE949D"/>
  </w:style>
  <w:style w:type="paragraph" w:customStyle="1" w:styleId="46DA25B546B14FF5888187EB493637D0">
    <w:name w:val="46DA25B546B14FF5888187EB493637D0"/>
  </w:style>
  <w:style w:type="paragraph" w:customStyle="1" w:styleId="EF23C99043754A7A92D2BB86C6AB670B">
    <w:name w:val="EF23C99043754A7A92D2BB86C6AB670B"/>
  </w:style>
  <w:style w:type="paragraph" w:customStyle="1" w:styleId="43B50A0815E04944BD4086C1C85C82BE">
    <w:name w:val="43B50A0815E04944BD4086C1C85C82BE"/>
  </w:style>
  <w:style w:type="paragraph" w:customStyle="1" w:styleId="2650ECD2A0AF43D3B39EC85D93CB65FB">
    <w:name w:val="2650ECD2A0AF43D3B39EC85D93CB65FB"/>
  </w:style>
  <w:style w:type="paragraph" w:customStyle="1" w:styleId="8371EABC47B046DD897A0DBFA755FD68">
    <w:name w:val="8371EABC47B046DD897A0DBFA755FD68"/>
  </w:style>
  <w:style w:type="paragraph" w:customStyle="1" w:styleId="A0CEF3B9BBD54193B9B06A0CA5DE942E">
    <w:name w:val="A0CEF3B9BBD54193B9B06A0CA5DE942E"/>
  </w:style>
  <w:style w:type="paragraph" w:customStyle="1" w:styleId="BD45B2A9465D40F7A3C95BFFAA580BF5">
    <w:name w:val="BD45B2A9465D40F7A3C95BFFAA580BF5"/>
  </w:style>
  <w:style w:type="paragraph" w:customStyle="1" w:styleId="BEB36DDDAAE447E8A88BB0DAED9A16AE">
    <w:name w:val="BEB36DDDAAE447E8A88BB0DAED9A16AE"/>
  </w:style>
  <w:style w:type="paragraph" w:customStyle="1" w:styleId="32F62AEC9472492CA4DF67364F824BFB">
    <w:name w:val="32F62AEC9472492CA4DF67364F824BFB"/>
  </w:style>
  <w:style w:type="paragraph" w:customStyle="1" w:styleId="402D89ECDB584FB4807B866038FF3BAF">
    <w:name w:val="402D89ECDB584FB4807B866038FF3BAF"/>
  </w:style>
  <w:style w:type="paragraph" w:customStyle="1" w:styleId="EDFA2F32922C4FA6BD61DF428409B332">
    <w:name w:val="EDFA2F32922C4FA6BD61DF428409B332"/>
  </w:style>
  <w:style w:type="paragraph" w:customStyle="1" w:styleId="1964C9F433BC4A3AA671DA4624C8FB28">
    <w:name w:val="1964C9F433BC4A3AA671DA4624C8FB28"/>
  </w:style>
  <w:style w:type="paragraph" w:customStyle="1" w:styleId="FBD3E78686C740E2BF3941F9ABAFBF17">
    <w:name w:val="FBD3E78686C740E2BF3941F9ABAFBF17"/>
  </w:style>
  <w:style w:type="paragraph" w:customStyle="1" w:styleId="E61390F6263E4F8FAEAC93747F52760D">
    <w:name w:val="E61390F6263E4F8FAEAC93747F52760D"/>
  </w:style>
  <w:style w:type="paragraph" w:customStyle="1" w:styleId="A8F87B3AF14A45BBB20A742AA42D1B9F">
    <w:name w:val="A8F87B3AF14A45BBB20A742AA42D1B9F"/>
  </w:style>
  <w:style w:type="paragraph" w:customStyle="1" w:styleId="B39288DAFC724DD9ACFBA1607C3E3CA6">
    <w:name w:val="B39288DAFC724DD9ACFBA1607C3E3CA6"/>
  </w:style>
  <w:style w:type="paragraph" w:customStyle="1" w:styleId="4707EFFE96C74712834A21ACC466EFBB">
    <w:name w:val="4707EFFE96C74712834A21ACC466EFBB"/>
  </w:style>
  <w:style w:type="paragraph" w:customStyle="1" w:styleId="F31785F4D57E4B87A62C9962BD8BE050">
    <w:name w:val="F31785F4D57E4B87A62C9962BD8BE050"/>
  </w:style>
  <w:style w:type="paragraph" w:customStyle="1" w:styleId="A0B2F32CB27349539484DEE15861FDFE">
    <w:name w:val="A0B2F32CB27349539484DEE15861FDFE"/>
  </w:style>
  <w:style w:type="character" w:customStyle="1" w:styleId="Heading2Char">
    <w:name w:val="Heading 2 Char"/>
    <w:basedOn w:val="DefaultParagraphFont"/>
    <w:link w:val="Heading2"/>
    <w:uiPriority w:val="9"/>
    <w:rsid w:val="00344A53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E69C035E344426BA04FBB2C6C04B005">
    <w:name w:val="7E69C035E344426BA04FBB2C6C04B005"/>
  </w:style>
  <w:style w:type="paragraph" w:customStyle="1" w:styleId="4AC9F20184DD43A288D3A3E9C6E7B1CD">
    <w:name w:val="4AC9F20184DD43A288D3A3E9C6E7B1CD"/>
    <w:rsid w:val="00344A53"/>
  </w:style>
  <w:style w:type="paragraph" w:customStyle="1" w:styleId="6156ED7EEF8D47C581285ABBDAD255AC">
    <w:name w:val="6156ED7EEF8D47C581285ABBDAD255AC"/>
    <w:rsid w:val="00344A53"/>
  </w:style>
  <w:style w:type="paragraph" w:customStyle="1" w:styleId="F58A7D5819A145A5ADEC7662431514AD">
    <w:name w:val="F58A7D5819A145A5ADEC7662431514AD"/>
    <w:rsid w:val="00344A53"/>
  </w:style>
  <w:style w:type="paragraph" w:customStyle="1" w:styleId="6FFC0D8E136648F7AC67E7220EE8E379">
    <w:name w:val="6FFC0D8E136648F7AC67E7220EE8E379"/>
    <w:rsid w:val="00344A53"/>
  </w:style>
  <w:style w:type="paragraph" w:customStyle="1" w:styleId="4EEAD5F75E3045ECB3F5674DD5D63C37">
    <w:name w:val="4EEAD5F75E3045ECB3F5674DD5D63C37"/>
    <w:rsid w:val="00344A53"/>
  </w:style>
  <w:style w:type="paragraph" w:customStyle="1" w:styleId="70C5704547DA4C5DA0736C633B1342C0">
    <w:name w:val="70C5704547DA4C5DA0736C633B1342C0"/>
    <w:rsid w:val="00344A53"/>
  </w:style>
  <w:style w:type="paragraph" w:customStyle="1" w:styleId="76159AAF45F44B1181B4E1B2BB054E87">
    <w:name w:val="76159AAF45F44B1181B4E1B2BB054E87"/>
    <w:rsid w:val="00344A53"/>
  </w:style>
  <w:style w:type="paragraph" w:customStyle="1" w:styleId="C5D0B6C7D6FF4ABC9388FA9B503EF914">
    <w:name w:val="C5D0B6C7D6FF4ABC9388FA9B503EF914"/>
    <w:rsid w:val="00344A53"/>
  </w:style>
  <w:style w:type="paragraph" w:customStyle="1" w:styleId="7C91232980A74B479B3D177464AC75BC">
    <w:name w:val="7C91232980A74B479B3D177464AC75BC"/>
    <w:rsid w:val="003E69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2022-12-30T10:41:00Z</dcterms:created>
  <dcterms:modified xsi:type="dcterms:W3CDTF">2024-01-02T13:45:00Z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